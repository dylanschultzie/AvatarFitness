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8F337A">
              <w:rPr>
                <w:rFonts w:ascii="Tahoma" w:hAnsi="Tahoma"/>
                <w:sz w:val="16"/>
              </w:rPr>
              <w:t>Name\</w:t>
            </w:r>
            <w:r w:rsidR="00DE45AD">
              <w:rPr>
                <w:rFonts w:ascii="Tahoma" w:hAnsi="Tahoma"/>
                <w:sz w:val="16"/>
              </w:rPr>
              <w:t>Number :  APP 002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B31F94">
              <w:rPr>
                <w:rFonts w:ascii="Tahoma" w:hAnsi="Tahoma"/>
                <w:sz w:val="16"/>
              </w:rPr>
              <w:t>Application handling</w:t>
            </w:r>
          </w:p>
          <w:p w:rsidR="00036C64" w:rsidRDefault="00036C64" w:rsidP="00DE45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DE45AD">
              <w:rPr>
                <w:rFonts w:ascii="Tahoma" w:hAnsi="Tahoma"/>
                <w:sz w:val="16"/>
              </w:rPr>
              <w:t>Closing</w:t>
            </w:r>
            <w:r w:rsidR="00B31F94">
              <w:rPr>
                <w:rFonts w:ascii="Tahoma" w:hAnsi="Tahoma"/>
                <w:sz w:val="16"/>
              </w:rPr>
              <w:t xml:space="preserve"> the application</w:t>
            </w:r>
          </w:p>
        </w:tc>
        <w:tc>
          <w:tcPr>
            <w:tcW w:w="4230" w:type="dxa"/>
          </w:tcPr>
          <w:p w:rsidR="00036C64" w:rsidRDefault="00036C64" w:rsidP="007309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036A0D">
              <w:rPr>
                <w:rFonts w:ascii="Tahoma" w:hAnsi="Tahoma"/>
                <w:sz w:val="16"/>
              </w:rPr>
              <w:t>Dylan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31F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7740" w:type="dxa"/>
          </w:tcPr>
          <w:p w:rsidR="00036C64" w:rsidRDefault="00B31F94" w:rsidP="00DE45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to </w:t>
            </w:r>
            <w:r w:rsidR="00DE45AD">
              <w:rPr>
                <w:rFonts w:ascii="Tahoma" w:hAnsi="Tahoma"/>
                <w:sz w:val="16"/>
              </w:rPr>
              <w:t>exit the application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31F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036C64" w:rsidRDefault="00B31F94" w:rsidP="00147469">
            <w:pPr>
              <w:tabs>
                <w:tab w:val="left" w:pos="1104"/>
              </w:tabs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10/29/2014</w:t>
            </w:r>
          </w:p>
        </w:tc>
        <w:tc>
          <w:tcPr>
            <w:tcW w:w="4320" w:type="dxa"/>
          </w:tcPr>
          <w:p w:rsidR="00036C64" w:rsidRDefault="00B31F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3559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A72CEC" w:rsidP="00147469">
            <w:pPr>
              <w:tabs>
                <w:tab w:val="right" w:pos="1998"/>
              </w:tabs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036C64" w:rsidRDefault="00A72CEC" w:rsidP="00147469">
            <w:pPr>
              <w:tabs>
                <w:tab w:val="center" w:pos="999"/>
              </w:tabs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A72CEC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DE45AD" w:rsidP="005848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 must</w:t>
            </w:r>
            <w:r w:rsidR="00A72CEC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 xml:space="preserve">have </w:t>
            </w:r>
            <w:r w:rsidR="00A72CEC">
              <w:rPr>
                <w:rFonts w:ascii="Tahoma" w:hAnsi="Tahoma"/>
                <w:sz w:val="16"/>
              </w:rPr>
              <w:t>be</w:t>
            </w:r>
            <w:r>
              <w:rPr>
                <w:rFonts w:ascii="Tahoma" w:hAnsi="Tahoma"/>
                <w:sz w:val="16"/>
              </w:rPr>
              <w:t>en</w:t>
            </w:r>
            <w:r w:rsidR="00A72CEC">
              <w:rPr>
                <w:rFonts w:ascii="Tahoma" w:hAnsi="Tahoma"/>
                <w:sz w:val="16"/>
              </w:rPr>
              <w:t xml:space="preserve"> started</w:t>
            </w:r>
          </w:p>
        </w:tc>
      </w:tr>
      <w:tr w:rsidR="00B35594">
        <w:trPr>
          <w:cantSplit/>
        </w:trPr>
        <w:tc>
          <w:tcPr>
            <w:tcW w:w="558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DE45AD" w:rsidP="00036A0D">
            <w:pPr>
              <w:rPr>
                <w:sz w:val="16"/>
              </w:rPr>
            </w:pPr>
            <w:r>
              <w:rPr>
                <w:sz w:val="16"/>
              </w:rPr>
              <w:t>User presses “Home” button on their device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DE45AD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presses “Home” button on their device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17135E" w:rsidP="00DE45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</w:t>
            </w:r>
            <w:r w:rsidR="00DE45AD">
              <w:rPr>
                <w:rFonts w:ascii="Tahoma" w:hAnsi="Tahoma"/>
                <w:sz w:val="16"/>
              </w:rPr>
              <w:t>stops and minimizes</w:t>
            </w:r>
            <w:r w:rsidR="008F3084">
              <w:rPr>
                <w:rFonts w:ascii="Tahoma" w:hAnsi="Tahoma"/>
                <w:sz w:val="16"/>
              </w:rPr>
              <w:t xml:space="preserve"> application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BF3F9C">
        <w:trPr>
          <w:trHeight w:val="70"/>
        </w:trPr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5848A9" w:rsidRDefault="005848A9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1313BD" w:rsidP="000762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2E1BD0">
        <w:tc>
          <w:tcPr>
            <w:tcW w:w="2358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  <w:tr w:rsidR="00D86644">
        <w:tc>
          <w:tcPr>
            <w:tcW w:w="2358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1313BD" w:rsidP="00AC53D3">
            <w:pPr>
              <w:rPr>
                <w:sz w:val="16"/>
              </w:rPr>
            </w:pPr>
            <w:r>
              <w:rPr>
                <w:sz w:val="16"/>
              </w:rPr>
              <w:t xml:space="preserve">Application is </w:t>
            </w:r>
            <w:r w:rsidR="00AC53D3">
              <w:rPr>
                <w:sz w:val="16"/>
              </w:rPr>
              <w:t>closed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8A4573">
        <w:tc>
          <w:tcPr>
            <w:tcW w:w="163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644778" w:rsidTr="008A4573">
        <w:tc>
          <w:tcPr>
            <w:tcW w:w="1638" w:type="dxa"/>
          </w:tcPr>
          <w:p w:rsidR="00644778" w:rsidRDefault="008A45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ApplicationManager</w:t>
            </w:r>
            <w:proofErr w:type="spellEnd"/>
          </w:p>
        </w:tc>
        <w:tc>
          <w:tcPr>
            <w:tcW w:w="4860" w:type="dxa"/>
          </w:tcPr>
          <w:p w:rsidR="00644778" w:rsidRDefault="008A45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of application objects</w:t>
            </w:r>
          </w:p>
        </w:tc>
        <w:tc>
          <w:tcPr>
            <w:tcW w:w="22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</w:tr>
      <w:tr w:rsidR="00644778" w:rsidTr="008A4573">
        <w:tc>
          <w:tcPr>
            <w:tcW w:w="1638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486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036C64" w:rsidRDefault="009A05D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  <w:r w:rsidR="00280721">
              <w:rPr>
                <w:rFonts w:ascii="Tahoma" w:hAnsi="Tahoma"/>
                <w:sz w:val="16"/>
              </w:rPr>
              <w:t>/14</w:t>
            </w:r>
          </w:p>
        </w:tc>
        <w:tc>
          <w:tcPr>
            <w:tcW w:w="1440" w:type="dxa"/>
          </w:tcPr>
          <w:p w:rsidR="00036C64" w:rsidRDefault="006D18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CC09C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09C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Development has not begun</w:t>
            </w:r>
          </w:p>
        </w:tc>
        <w:tc>
          <w:tcPr>
            <w:tcW w:w="990" w:type="dxa"/>
          </w:tcPr>
          <w:p w:rsidR="00036C64" w:rsidRDefault="00CC09C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036C64" w:rsidRDefault="00CC09C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51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036C64" w:rsidRDefault="00510D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 to decide what the</w:t>
            </w:r>
            <w:r w:rsidR="00051369">
              <w:rPr>
                <w:rFonts w:ascii="Tahoma" w:hAnsi="Tahoma"/>
                <w:sz w:val="16"/>
              </w:rPr>
              <w:t xml:space="preserve"> icon will look like</w:t>
            </w:r>
          </w:p>
        </w:tc>
        <w:tc>
          <w:tcPr>
            <w:tcW w:w="810" w:type="dxa"/>
          </w:tcPr>
          <w:p w:rsidR="00036C64" w:rsidRDefault="00051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280721">
              <w:rPr>
                <w:rFonts w:ascii="Tahoma" w:hAnsi="Tahoma"/>
                <w:sz w:val="16"/>
              </w:rPr>
              <w:t>25</w:t>
            </w:r>
            <w:r>
              <w:rPr>
                <w:rFonts w:ascii="Tahoma" w:hAnsi="Tahoma"/>
                <w:sz w:val="16"/>
              </w:rPr>
              <w:t xml:space="preserve">                    Maximum:  </w:t>
            </w:r>
            <w:r w:rsidR="00280721">
              <w:rPr>
                <w:rFonts w:ascii="Tahoma" w:hAnsi="Tahoma"/>
                <w:sz w:val="16"/>
              </w:rPr>
              <w:t>250</w:t>
            </w:r>
            <w:r>
              <w:rPr>
                <w:rFonts w:ascii="Tahoma" w:hAnsi="Tahoma"/>
                <w:sz w:val="16"/>
              </w:rPr>
              <w:t xml:space="preserve">             Average:  </w:t>
            </w:r>
            <w:r w:rsidR="00280721">
              <w:rPr>
                <w:rFonts w:ascii="Tahoma" w:hAnsi="Tahoma"/>
                <w:sz w:val="16"/>
              </w:rPr>
              <w:t>150</w:t>
            </w:r>
            <w:r>
              <w:rPr>
                <w:rFonts w:ascii="Tahoma" w:hAnsi="Tahoma"/>
                <w:sz w:val="16"/>
              </w:rPr>
              <w:t xml:space="preserve">                 (OR)Fixed:</w:t>
            </w:r>
          </w:p>
          <w:p w:rsidR="00036C64" w:rsidRDefault="00036C64" w:rsidP="00280721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C53D3">
              <w:rPr>
                <w:rFonts w:ascii="Tahoma" w:hAnsi="Tahoma"/>
                <w:b/>
                <w:sz w:val="16"/>
              </w:rPr>
            </w:r>
            <w:r w:rsidR="00AC53D3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80721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280721">
              <w:rPr>
                <w:rFonts w:ascii="Tahoma" w:hAnsi="Tahoma"/>
                <w:sz w:val="16"/>
              </w:rPr>
              <w:instrText xml:space="preserve"> FORMCHECKBOX </w:instrText>
            </w:r>
            <w:r w:rsidR="00AC53D3">
              <w:rPr>
                <w:rFonts w:ascii="Tahoma" w:hAnsi="Tahoma"/>
                <w:sz w:val="16"/>
              </w:rPr>
            </w:r>
            <w:r w:rsidR="00AC53D3">
              <w:rPr>
                <w:rFonts w:ascii="Tahoma" w:hAnsi="Tahoma"/>
                <w:sz w:val="16"/>
              </w:rPr>
              <w:fldChar w:fldCharType="separate"/>
            </w:r>
            <w:r w:rsidR="00280721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C53D3">
              <w:rPr>
                <w:rFonts w:ascii="Tahoma" w:hAnsi="Tahoma"/>
                <w:sz w:val="16"/>
              </w:rPr>
            </w:r>
            <w:r w:rsidR="00AC53D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C53D3">
              <w:rPr>
                <w:rFonts w:ascii="Tahoma" w:hAnsi="Tahoma"/>
                <w:sz w:val="16"/>
              </w:rPr>
            </w:r>
            <w:r w:rsidR="00AC53D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AC53D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bookmarkStart w:id="4" w:name="_GoBack"/>
            <w:bookmarkEnd w:id="4"/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DE3E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C53D3">
              <w:rPr>
                <w:rFonts w:ascii="Tahoma" w:hAnsi="Tahoma"/>
                <w:sz w:val="16"/>
              </w:rPr>
            </w:r>
            <w:r w:rsidR="00AC53D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C53D3">
              <w:rPr>
                <w:rFonts w:ascii="Tahoma" w:hAnsi="Tahoma"/>
                <w:sz w:val="16"/>
              </w:rPr>
            </w:r>
            <w:r w:rsidR="00AC53D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A0D"/>
    <w:rsid w:val="00036C64"/>
    <w:rsid w:val="00042374"/>
    <w:rsid w:val="00051369"/>
    <w:rsid w:val="0007625E"/>
    <w:rsid w:val="000F2B87"/>
    <w:rsid w:val="00102F1F"/>
    <w:rsid w:val="001313BD"/>
    <w:rsid w:val="00147469"/>
    <w:rsid w:val="0017135E"/>
    <w:rsid w:val="001C1AF5"/>
    <w:rsid w:val="00227354"/>
    <w:rsid w:val="00280721"/>
    <w:rsid w:val="002E1BD0"/>
    <w:rsid w:val="00510DF3"/>
    <w:rsid w:val="005848A9"/>
    <w:rsid w:val="00644778"/>
    <w:rsid w:val="0064549D"/>
    <w:rsid w:val="006475D3"/>
    <w:rsid w:val="006D18EE"/>
    <w:rsid w:val="006E1E63"/>
    <w:rsid w:val="00701C6D"/>
    <w:rsid w:val="00730969"/>
    <w:rsid w:val="0079460F"/>
    <w:rsid w:val="008A4573"/>
    <w:rsid w:val="008F3084"/>
    <w:rsid w:val="008F337A"/>
    <w:rsid w:val="009A05D8"/>
    <w:rsid w:val="009B3DE6"/>
    <w:rsid w:val="00A31D15"/>
    <w:rsid w:val="00A33AAA"/>
    <w:rsid w:val="00A72CEC"/>
    <w:rsid w:val="00A9528A"/>
    <w:rsid w:val="00AC53D3"/>
    <w:rsid w:val="00B257A6"/>
    <w:rsid w:val="00B31F94"/>
    <w:rsid w:val="00B35594"/>
    <w:rsid w:val="00B5559F"/>
    <w:rsid w:val="00BC7D8C"/>
    <w:rsid w:val="00BD099B"/>
    <w:rsid w:val="00BF3F9C"/>
    <w:rsid w:val="00CC09C6"/>
    <w:rsid w:val="00CD70E0"/>
    <w:rsid w:val="00D86644"/>
    <w:rsid w:val="00DB2F79"/>
    <w:rsid w:val="00DE3E92"/>
    <w:rsid w:val="00DE45AD"/>
    <w:rsid w:val="00F46F25"/>
    <w:rsid w:val="00F62369"/>
    <w:rsid w:val="00F87A99"/>
    <w:rsid w:val="00F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12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Schultz, Dylan L</cp:lastModifiedBy>
  <cp:revision>17</cp:revision>
  <cp:lastPrinted>2012-09-26T15:17:00Z</cp:lastPrinted>
  <dcterms:created xsi:type="dcterms:W3CDTF">2014-10-27T02:14:00Z</dcterms:created>
  <dcterms:modified xsi:type="dcterms:W3CDTF">2014-10-29T21:45:00Z</dcterms:modified>
</cp:coreProperties>
</file>