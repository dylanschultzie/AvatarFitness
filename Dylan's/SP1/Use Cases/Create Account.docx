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  <w:r w:rsidR="0071634C">
              <w:rPr>
                <w:rFonts w:ascii="Tahoma" w:hAnsi="Tahoma"/>
                <w:sz w:val="16"/>
              </w:rPr>
              <w:t>AVATAR 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71634C">
              <w:rPr>
                <w:rFonts w:ascii="Tahoma" w:hAnsi="Tahoma"/>
                <w:sz w:val="16"/>
              </w:rPr>
              <w:t xml:space="preserve"> Avatar creation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71634C">
              <w:rPr>
                <w:rFonts w:ascii="Tahoma" w:hAnsi="Tahoma"/>
                <w:sz w:val="16"/>
              </w:rPr>
              <w:t xml:space="preserve"> User wants to create an account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  <w:bookmarkStart w:id="0" w:name="_GoBack"/>
        <w:bookmarkEnd w:id="0"/>
      </w:tr>
      <w:tr w:rsidR="00036C64">
        <w:trPr>
          <w:trHeight w:val="260"/>
        </w:trPr>
        <w:tc>
          <w:tcPr>
            <w:tcW w:w="1008" w:type="dxa"/>
          </w:tcPr>
          <w:p w:rsidR="00036C64" w:rsidRDefault="007163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Pr="0071634C" w:rsidRDefault="0071634C">
            <w:r w:rsidRPr="0071634C">
              <w:rPr>
                <w:rFonts w:ascii="Tahoma" w:hAnsi="Tahoma"/>
                <w:sz w:val="16"/>
              </w:rPr>
              <w:t xml:space="preserve">The </w:t>
            </w:r>
            <w:r w:rsidRPr="0071634C">
              <w:t xml:space="preserve">system shall </w:t>
            </w:r>
            <w:r w:rsidR="00473496">
              <w:t>require a user account</w:t>
            </w:r>
            <w:r w:rsidR="00473496" w:rsidRPr="0009619D"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163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</w:tcPr>
          <w:p w:rsidR="00036C64" w:rsidRPr="0071634C" w:rsidRDefault="0071634C">
            <w:r>
              <w:t xml:space="preserve">The </w:t>
            </w:r>
            <w:r w:rsidRPr="0071634C">
              <w:t>system shall have an avatar on a per-use basis.</w:t>
            </w:r>
          </w:p>
        </w:tc>
      </w:tr>
      <w:tr w:rsidR="007522CB">
        <w:trPr>
          <w:trHeight w:val="260"/>
        </w:trPr>
        <w:tc>
          <w:tcPr>
            <w:tcW w:w="1008" w:type="dxa"/>
          </w:tcPr>
          <w:p w:rsidR="007522CB" w:rsidRDefault="007522CB" w:rsidP="007522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7522CB" w:rsidRPr="001703AB" w:rsidRDefault="007522CB" w:rsidP="007522CB">
            <w:pPr>
              <w:rPr>
                <w:sz w:val="22"/>
              </w:rPr>
            </w:pPr>
            <w:r>
              <w:t>The system shall have a database</w:t>
            </w:r>
            <w:r>
              <w:t>.</w:t>
            </w:r>
          </w:p>
        </w:tc>
      </w:tr>
      <w:tr w:rsidR="007522CB">
        <w:trPr>
          <w:trHeight w:val="260"/>
        </w:trPr>
        <w:tc>
          <w:tcPr>
            <w:tcW w:w="1008" w:type="dxa"/>
          </w:tcPr>
          <w:p w:rsidR="007522CB" w:rsidRDefault="007522CB" w:rsidP="007522C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7522CB" w:rsidRDefault="007522CB" w:rsidP="007522C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717462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036C64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717462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717462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717462">
            <w:pPr>
              <w:rPr>
                <w:sz w:val="16"/>
              </w:rPr>
            </w:pPr>
            <w:r>
              <w:rPr>
                <w:sz w:val="16"/>
              </w:rPr>
              <w:t>User of the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717462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have opened the application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717462" w:rsidP="00036A0D">
            <w:pPr>
              <w:rPr>
                <w:sz w:val="16"/>
              </w:rPr>
            </w:pPr>
            <w:r>
              <w:rPr>
                <w:sz w:val="16"/>
              </w:rPr>
              <w:t>User selects “Create Account”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717462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“Create Account”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account creation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desired 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confirms username is not taken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avatar creation screen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 selects desired gender, hair style 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71746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D5415E">
              <w:rPr>
                <w:rFonts w:ascii="Tahoma" w:hAnsi="Tahoma"/>
                <w:sz w:val="16"/>
              </w:rPr>
              <w:t>saves user account to database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D5415E" w:rsidP="008D32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8D3216">
              <w:rPr>
                <w:rFonts w:ascii="Tahoma" w:hAnsi="Tahoma"/>
                <w:sz w:val="16"/>
              </w:rPr>
              <w:t>displays “Account creation successful!”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8D32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how screen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74CB9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Desired username already in use</w:t>
            </w:r>
          </w:p>
        </w:tc>
        <w:tc>
          <w:tcPr>
            <w:tcW w:w="5040" w:type="dxa"/>
          </w:tcPr>
          <w:p w:rsidR="00036C64" w:rsidRDefault="00C74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notification that username is in use and requests a different one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166AF">
            <w:pPr>
              <w:rPr>
                <w:sz w:val="16"/>
              </w:rPr>
            </w:pPr>
            <w:r>
              <w:rPr>
                <w:sz w:val="16"/>
              </w:rPr>
              <w:t>User account created and saved to database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0166AF">
            <w:pPr>
              <w:rPr>
                <w:sz w:val="16"/>
              </w:rPr>
            </w:pPr>
            <w:r>
              <w:rPr>
                <w:sz w:val="16"/>
              </w:rPr>
              <w:t>System displays home 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C74CB9">
        <w:tc>
          <w:tcPr>
            <w:tcW w:w="1548" w:type="dxa"/>
          </w:tcPr>
          <w:p w:rsidR="00C74CB9" w:rsidRDefault="00C74C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C74CB9" w:rsidRDefault="00C74CB9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C74CB9" w:rsidRDefault="00C74CB9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  <w:tr w:rsidR="00C74CB9">
        <w:tc>
          <w:tcPr>
            <w:tcW w:w="1548" w:type="dxa"/>
          </w:tcPr>
          <w:p w:rsidR="00C74CB9" w:rsidRDefault="003118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</w:t>
            </w:r>
          </w:p>
        </w:tc>
        <w:tc>
          <w:tcPr>
            <w:tcW w:w="4950" w:type="dxa"/>
          </w:tcPr>
          <w:p w:rsidR="00C74CB9" w:rsidRDefault="003118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methods pertaining to the user avatar</w:t>
            </w:r>
          </w:p>
        </w:tc>
        <w:tc>
          <w:tcPr>
            <w:tcW w:w="2250" w:type="dxa"/>
          </w:tcPr>
          <w:p w:rsidR="00C74CB9" w:rsidRDefault="003118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Gender, Hair style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52072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93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A93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Nothing has been done yet. Lazy developers.</w:t>
            </w:r>
          </w:p>
        </w:tc>
        <w:tc>
          <w:tcPr>
            <w:tcW w:w="990" w:type="dxa"/>
          </w:tcPr>
          <w:p w:rsidR="00036C64" w:rsidRDefault="00A93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1440" w:type="dxa"/>
          </w:tcPr>
          <w:p w:rsidR="00036C64" w:rsidRDefault="00A93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3204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3204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Figure out how to save accounts</w:t>
            </w:r>
          </w:p>
        </w:tc>
        <w:tc>
          <w:tcPr>
            <w:tcW w:w="810" w:type="dxa"/>
          </w:tcPr>
          <w:p w:rsidR="00036C64" w:rsidRDefault="003204F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522CB">
              <w:rPr>
                <w:rFonts w:ascii="Tahoma" w:hAnsi="Tahoma"/>
                <w:b/>
                <w:sz w:val="16"/>
              </w:rPr>
            </w:r>
            <w:r w:rsidR="007522C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7522CB">
              <w:rPr>
                <w:rFonts w:ascii="Tahoma" w:hAnsi="Tahoma"/>
                <w:sz w:val="16"/>
              </w:rPr>
            </w:r>
            <w:r w:rsidR="007522CB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22CB">
              <w:rPr>
                <w:rFonts w:ascii="Tahoma" w:hAnsi="Tahoma"/>
                <w:sz w:val="16"/>
              </w:rPr>
            </w:r>
            <w:r w:rsidR="007522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22CB">
              <w:rPr>
                <w:rFonts w:ascii="Tahoma" w:hAnsi="Tahoma"/>
                <w:sz w:val="16"/>
              </w:rPr>
            </w:r>
            <w:r w:rsidR="007522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96D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D96D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8,11</w:t>
            </w:r>
          </w:p>
        </w:tc>
        <w:tc>
          <w:tcPr>
            <w:tcW w:w="990" w:type="dxa"/>
          </w:tcPr>
          <w:p w:rsidR="00036C64" w:rsidRDefault="00D96D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96D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036C64" w:rsidRDefault="00D96D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shouldn’t have to wait an extended period of time to create account and be logged in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E45FC">
        <w:tc>
          <w:tcPr>
            <w:tcW w:w="378" w:type="dxa"/>
          </w:tcPr>
          <w:p w:rsidR="002E45FC" w:rsidRDefault="002E45F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Confirm username isn’t already in use</w:t>
            </w:r>
          </w:p>
        </w:tc>
      </w:tr>
      <w:tr w:rsidR="002E45FC">
        <w:tc>
          <w:tcPr>
            <w:tcW w:w="378" w:type="dxa"/>
          </w:tcPr>
          <w:p w:rsidR="002E45FC" w:rsidRDefault="002E45F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135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2E45FC" w:rsidRDefault="002E45FC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 information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22CB">
              <w:rPr>
                <w:rFonts w:ascii="Tahoma" w:hAnsi="Tahoma"/>
                <w:sz w:val="16"/>
              </w:rPr>
            </w:r>
            <w:r w:rsidR="007522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22CB">
              <w:rPr>
                <w:rFonts w:ascii="Tahoma" w:hAnsi="Tahoma"/>
                <w:sz w:val="16"/>
              </w:rPr>
            </w:r>
            <w:r w:rsidR="007522C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166AF"/>
    <w:rsid w:val="00036A0D"/>
    <w:rsid w:val="00036C64"/>
    <w:rsid w:val="00042374"/>
    <w:rsid w:val="0007625E"/>
    <w:rsid w:val="000F2B87"/>
    <w:rsid w:val="00102F1F"/>
    <w:rsid w:val="00147469"/>
    <w:rsid w:val="001C1AF5"/>
    <w:rsid w:val="00227354"/>
    <w:rsid w:val="00280721"/>
    <w:rsid w:val="002D5081"/>
    <w:rsid w:val="002E1BD0"/>
    <w:rsid w:val="002E45FC"/>
    <w:rsid w:val="003118C6"/>
    <w:rsid w:val="003204F4"/>
    <w:rsid w:val="00473496"/>
    <w:rsid w:val="00520723"/>
    <w:rsid w:val="005848A9"/>
    <w:rsid w:val="00644778"/>
    <w:rsid w:val="0064549D"/>
    <w:rsid w:val="006475D3"/>
    <w:rsid w:val="006D18EE"/>
    <w:rsid w:val="006E1E63"/>
    <w:rsid w:val="00701C6D"/>
    <w:rsid w:val="0071634C"/>
    <w:rsid w:val="00717462"/>
    <w:rsid w:val="00730969"/>
    <w:rsid w:val="007522CB"/>
    <w:rsid w:val="0079460F"/>
    <w:rsid w:val="008D3216"/>
    <w:rsid w:val="008F337A"/>
    <w:rsid w:val="009B3DE6"/>
    <w:rsid w:val="00A31D15"/>
    <w:rsid w:val="00A33AAA"/>
    <w:rsid w:val="00A9370E"/>
    <w:rsid w:val="00A9528A"/>
    <w:rsid w:val="00B257A6"/>
    <w:rsid w:val="00B35594"/>
    <w:rsid w:val="00B5559F"/>
    <w:rsid w:val="00BC7D8C"/>
    <w:rsid w:val="00BD099B"/>
    <w:rsid w:val="00BF3F9C"/>
    <w:rsid w:val="00C74CB9"/>
    <w:rsid w:val="00CD70E0"/>
    <w:rsid w:val="00D5415E"/>
    <w:rsid w:val="00D86644"/>
    <w:rsid w:val="00D96DDB"/>
    <w:rsid w:val="00DB2F79"/>
    <w:rsid w:val="00F46F25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1E2EAD-60E2-4A5B-B5DF-EFFDC857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4C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25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Dylan Schultz</cp:lastModifiedBy>
  <cp:revision>18</cp:revision>
  <cp:lastPrinted>2012-09-26T15:17:00Z</cp:lastPrinted>
  <dcterms:created xsi:type="dcterms:W3CDTF">2014-10-27T02:14:00Z</dcterms:created>
  <dcterms:modified xsi:type="dcterms:W3CDTF">2014-10-30T00:48:00Z</dcterms:modified>
</cp:coreProperties>
</file>