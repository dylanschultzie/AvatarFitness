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8F337A">
              <w:rPr>
                <w:rFonts w:ascii="Tahoma" w:hAnsi="Tahoma"/>
                <w:sz w:val="16"/>
              </w:rPr>
              <w:t>Name\</w:t>
            </w:r>
            <w:r>
              <w:rPr>
                <w:rFonts w:ascii="Tahoma" w:hAnsi="Tahoma"/>
                <w:sz w:val="16"/>
              </w:rPr>
              <w:t xml:space="preserve">Number :   </w:t>
            </w:r>
            <w:r w:rsidR="00A66B05">
              <w:rPr>
                <w:rFonts w:ascii="Tahoma" w:hAnsi="Tahoma"/>
                <w:sz w:val="16"/>
              </w:rPr>
              <w:t>AVATAR 002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A66B05">
              <w:rPr>
                <w:rFonts w:ascii="Tahoma" w:hAnsi="Tahoma"/>
                <w:sz w:val="16"/>
              </w:rPr>
              <w:t>Avatar Alteration</w:t>
            </w:r>
          </w:p>
          <w:p w:rsidR="00036C64" w:rsidRDefault="00036C64" w:rsidP="001474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A66B05">
              <w:rPr>
                <w:rFonts w:ascii="Tahoma" w:hAnsi="Tahoma"/>
                <w:sz w:val="16"/>
              </w:rPr>
              <w:t>User wishes to alter their avatar</w:t>
            </w:r>
          </w:p>
        </w:tc>
        <w:tc>
          <w:tcPr>
            <w:tcW w:w="4230" w:type="dxa"/>
          </w:tcPr>
          <w:p w:rsidR="00036C64" w:rsidRDefault="00036C64" w:rsidP="007309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036A0D">
              <w:rPr>
                <w:rFonts w:ascii="Tahoma" w:hAnsi="Tahoma"/>
                <w:sz w:val="16"/>
              </w:rPr>
              <w:t>Dylan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A66B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7740" w:type="dxa"/>
          </w:tcPr>
          <w:p w:rsidR="00036C64" w:rsidRPr="00A66B05" w:rsidRDefault="00A66B05" w:rsidP="00A66B05">
            <w:pPr>
              <w:rPr>
                <w:sz w:val="22"/>
              </w:rPr>
            </w:pPr>
            <w:r w:rsidRPr="00A66B05">
              <w:t>The system shall have an avatar on a per-use basis.</w:t>
            </w:r>
          </w:p>
        </w:tc>
      </w:tr>
      <w:tr w:rsidR="003503CF">
        <w:trPr>
          <w:trHeight w:val="260"/>
        </w:trPr>
        <w:tc>
          <w:tcPr>
            <w:tcW w:w="1008" w:type="dxa"/>
          </w:tcPr>
          <w:p w:rsidR="003503CF" w:rsidRDefault="003503CF" w:rsidP="003503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7740" w:type="dxa"/>
          </w:tcPr>
          <w:p w:rsidR="003503CF" w:rsidRPr="001703AB" w:rsidRDefault="003503CF" w:rsidP="003503CF">
            <w:pPr>
              <w:rPr>
                <w:sz w:val="22"/>
              </w:rPr>
            </w:pPr>
            <w:r>
              <w:t>The system shall have a database</w:t>
            </w:r>
            <w:r>
              <w:t>.</w:t>
            </w:r>
          </w:p>
        </w:tc>
      </w:tr>
      <w:tr w:rsidR="003503CF">
        <w:trPr>
          <w:trHeight w:val="260"/>
        </w:trPr>
        <w:tc>
          <w:tcPr>
            <w:tcW w:w="1008" w:type="dxa"/>
          </w:tcPr>
          <w:p w:rsidR="003503CF" w:rsidRDefault="003503CF" w:rsidP="003503C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3503CF" w:rsidRDefault="003503CF" w:rsidP="003503CF">
            <w:pPr>
              <w:rPr>
                <w:rFonts w:ascii="Tahoma" w:hAnsi="Tahoma"/>
                <w:sz w:val="16"/>
              </w:rPr>
            </w:pPr>
            <w:bookmarkStart w:id="0" w:name="_GoBack"/>
            <w:bookmarkEnd w:id="0"/>
          </w:p>
        </w:tc>
      </w:tr>
      <w:tr w:rsidR="003503CF">
        <w:trPr>
          <w:trHeight w:val="260"/>
        </w:trPr>
        <w:tc>
          <w:tcPr>
            <w:tcW w:w="1008" w:type="dxa"/>
          </w:tcPr>
          <w:p w:rsidR="003503CF" w:rsidRDefault="003503CF" w:rsidP="003503C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3503CF" w:rsidRDefault="003503CF" w:rsidP="003503C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7E3B6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036C64" w:rsidRDefault="007E3B6F" w:rsidP="00147469">
            <w:pPr>
              <w:tabs>
                <w:tab w:val="left" w:pos="1104"/>
              </w:tabs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4320" w:type="dxa"/>
          </w:tcPr>
          <w:p w:rsidR="00036C64" w:rsidRDefault="007E3B6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B3559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7E3B6F" w:rsidP="00147469">
            <w:pPr>
              <w:tabs>
                <w:tab w:val="right" w:pos="1998"/>
              </w:tabs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036C64" w:rsidRDefault="007E3B6F" w:rsidP="00147469">
            <w:pPr>
              <w:tabs>
                <w:tab w:val="center" w:pos="999"/>
              </w:tabs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7E3B6F">
            <w:pPr>
              <w:rPr>
                <w:sz w:val="16"/>
              </w:rPr>
            </w:pPr>
            <w:r>
              <w:rPr>
                <w:sz w:val="16"/>
              </w:rPr>
              <w:t>User of the application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B355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7E3B6F" w:rsidP="005848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first have created an account</w:t>
            </w:r>
          </w:p>
        </w:tc>
      </w:tr>
      <w:tr w:rsidR="00B35594">
        <w:trPr>
          <w:cantSplit/>
        </w:trPr>
        <w:tc>
          <w:tcPr>
            <w:tcW w:w="558" w:type="dxa"/>
          </w:tcPr>
          <w:p w:rsidR="00B35594" w:rsidRDefault="00B355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B35594" w:rsidRDefault="007E3B6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first be logged in</w:t>
            </w:r>
          </w:p>
        </w:tc>
      </w:tr>
      <w:tr w:rsidR="007E3B6F">
        <w:trPr>
          <w:cantSplit/>
        </w:trPr>
        <w:tc>
          <w:tcPr>
            <w:tcW w:w="558" w:type="dxa"/>
          </w:tcPr>
          <w:p w:rsidR="007E3B6F" w:rsidRDefault="007E3B6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7E3B6F" w:rsidRDefault="007E3B6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on home screen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B10C16" w:rsidP="00036A0D">
            <w:pPr>
              <w:rPr>
                <w:sz w:val="16"/>
              </w:rPr>
            </w:pPr>
            <w:r>
              <w:rPr>
                <w:sz w:val="16"/>
              </w:rPr>
              <w:t>User selects “Change Avatar” icon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B10C16">
            <w:pPr>
              <w:rPr>
                <w:rFonts w:ascii="Tahoma" w:hAnsi="Tahoma"/>
                <w:sz w:val="16"/>
              </w:rPr>
            </w:pPr>
            <w:r>
              <w:rPr>
                <w:sz w:val="16"/>
              </w:rPr>
              <w:t>User selects “Change Avatar” icon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B10C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avatar alteration screen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BF3F9C">
        <w:trPr>
          <w:trHeight w:val="70"/>
        </w:trPr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B10C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new gender/hair style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BF3F9C" w:rsidRDefault="00B10C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“Accept” icon</w:t>
            </w: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BF3F9C" w:rsidRDefault="00B10C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saves new avatar and pushes changes to database</w:t>
            </w: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5848A9" w:rsidRDefault="00B10C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home screen</w:t>
            </w: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654F7C" w:rsidP="000762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accidentally selected change avatar screen</w:t>
            </w:r>
          </w:p>
        </w:tc>
        <w:tc>
          <w:tcPr>
            <w:tcW w:w="5040" w:type="dxa"/>
          </w:tcPr>
          <w:p w:rsidR="00036C64" w:rsidRDefault="00654F7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Change avatar screen has “Cancel” icon to revert to previous screen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2E1BD0">
        <w:tc>
          <w:tcPr>
            <w:tcW w:w="2358" w:type="dxa"/>
          </w:tcPr>
          <w:p w:rsidR="002E1BD0" w:rsidRDefault="002E1BD0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E1BD0" w:rsidRDefault="002E1BD0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</w:tr>
      <w:tr w:rsidR="00D86644">
        <w:tc>
          <w:tcPr>
            <w:tcW w:w="2358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3E387A">
            <w:pPr>
              <w:rPr>
                <w:sz w:val="16"/>
              </w:rPr>
            </w:pPr>
            <w:r>
              <w:rPr>
                <w:sz w:val="16"/>
              </w:rPr>
              <w:t>User avatar is altered</w:t>
            </w:r>
          </w:p>
        </w:tc>
      </w:tr>
      <w:tr w:rsidR="009B3DE6">
        <w:tc>
          <w:tcPr>
            <w:tcW w:w="648" w:type="dxa"/>
          </w:tcPr>
          <w:p w:rsidR="009B3DE6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3E387A">
            <w:pPr>
              <w:rPr>
                <w:sz w:val="16"/>
              </w:rPr>
            </w:pPr>
            <w:r>
              <w:rPr>
                <w:sz w:val="16"/>
              </w:rPr>
              <w:t>System displays home screen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644778">
        <w:tc>
          <w:tcPr>
            <w:tcW w:w="1548" w:type="dxa"/>
          </w:tcPr>
          <w:p w:rsidR="00644778" w:rsidRDefault="003E387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Avatar</w:t>
            </w:r>
          </w:p>
        </w:tc>
        <w:tc>
          <w:tcPr>
            <w:tcW w:w="4950" w:type="dxa"/>
          </w:tcPr>
          <w:p w:rsidR="00644778" w:rsidRDefault="003E387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methods pertaining to the user avatar</w:t>
            </w:r>
          </w:p>
        </w:tc>
        <w:tc>
          <w:tcPr>
            <w:tcW w:w="2250" w:type="dxa"/>
          </w:tcPr>
          <w:p w:rsidR="00644778" w:rsidRDefault="003E387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Hair, gender</w:t>
            </w:r>
          </w:p>
        </w:tc>
      </w:tr>
      <w:tr w:rsidR="00644778">
        <w:tc>
          <w:tcPr>
            <w:tcW w:w="1548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036C64" w:rsidRDefault="00A532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</w:t>
            </w:r>
            <w:r w:rsidR="00280721">
              <w:rPr>
                <w:rFonts w:ascii="Tahoma" w:hAnsi="Tahoma"/>
                <w:sz w:val="16"/>
              </w:rPr>
              <w:t>/14</w:t>
            </w:r>
          </w:p>
        </w:tc>
        <w:tc>
          <w:tcPr>
            <w:tcW w:w="1440" w:type="dxa"/>
          </w:tcPr>
          <w:p w:rsidR="00036C64" w:rsidRDefault="006D18E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577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577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not been created</w:t>
            </w:r>
          </w:p>
        </w:tc>
        <w:tc>
          <w:tcPr>
            <w:tcW w:w="990" w:type="dxa"/>
          </w:tcPr>
          <w:p w:rsidR="00036C64" w:rsidRDefault="00577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036C64" w:rsidRDefault="00577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FE35C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036C64" w:rsidRDefault="00FE35C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Need to design what genders/hair styles look like. Perhaps each style will be represented by a number? Long hair=1, etc.</w:t>
            </w:r>
          </w:p>
        </w:tc>
        <w:tc>
          <w:tcPr>
            <w:tcW w:w="810" w:type="dxa"/>
          </w:tcPr>
          <w:p w:rsidR="00036C64" w:rsidRDefault="00FE35C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280721">
              <w:rPr>
                <w:rFonts w:ascii="Tahoma" w:hAnsi="Tahoma"/>
                <w:sz w:val="16"/>
              </w:rPr>
              <w:t>25</w:t>
            </w:r>
            <w:r>
              <w:rPr>
                <w:rFonts w:ascii="Tahoma" w:hAnsi="Tahoma"/>
                <w:sz w:val="16"/>
              </w:rPr>
              <w:t xml:space="preserve">                    Maximum:  </w:t>
            </w:r>
            <w:r w:rsidR="00280721">
              <w:rPr>
                <w:rFonts w:ascii="Tahoma" w:hAnsi="Tahoma"/>
                <w:sz w:val="16"/>
              </w:rPr>
              <w:t>250</w:t>
            </w:r>
            <w:r>
              <w:rPr>
                <w:rFonts w:ascii="Tahoma" w:hAnsi="Tahoma"/>
                <w:sz w:val="16"/>
              </w:rPr>
              <w:t xml:space="preserve">             Average:  </w:t>
            </w:r>
            <w:r w:rsidR="00280721">
              <w:rPr>
                <w:rFonts w:ascii="Tahoma" w:hAnsi="Tahoma"/>
                <w:sz w:val="16"/>
              </w:rPr>
              <w:t>150</w:t>
            </w:r>
            <w:r>
              <w:rPr>
                <w:rFonts w:ascii="Tahoma" w:hAnsi="Tahoma"/>
                <w:sz w:val="16"/>
              </w:rPr>
              <w:t xml:space="preserve">                 (OR)Fixed:</w:t>
            </w:r>
          </w:p>
          <w:p w:rsidR="00036C64" w:rsidRDefault="00036C64" w:rsidP="00280721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3503CF">
              <w:rPr>
                <w:rFonts w:ascii="Tahoma" w:hAnsi="Tahoma"/>
                <w:b/>
                <w:sz w:val="16"/>
              </w:rPr>
            </w:r>
            <w:r w:rsidR="003503CF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280721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"/>
            <w:r w:rsidR="00280721">
              <w:rPr>
                <w:rFonts w:ascii="Tahoma" w:hAnsi="Tahoma"/>
                <w:sz w:val="16"/>
              </w:rPr>
              <w:instrText xml:space="preserve"> FORMCHECKBOX </w:instrText>
            </w:r>
            <w:r w:rsidR="003503CF">
              <w:rPr>
                <w:rFonts w:ascii="Tahoma" w:hAnsi="Tahoma"/>
                <w:sz w:val="16"/>
              </w:rPr>
            </w:r>
            <w:r w:rsidR="003503CF">
              <w:rPr>
                <w:rFonts w:ascii="Tahoma" w:hAnsi="Tahoma"/>
                <w:sz w:val="16"/>
              </w:rPr>
              <w:fldChar w:fldCharType="separate"/>
            </w:r>
            <w:r w:rsidR="00280721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503CF">
              <w:rPr>
                <w:rFonts w:ascii="Tahoma" w:hAnsi="Tahoma"/>
                <w:sz w:val="16"/>
              </w:rPr>
            </w:r>
            <w:r w:rsidR="003503C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503CF">
              <w:rPr>
                <w:rFonts w:ascii="Tahoma" w:hAnsi="Tahoma"/>
                <w:sz w:val="16"/>
              </w:rPr>
            </w:r>
            <w:r w:rsidR="003503C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D049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D049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990" w:type="dxa"/>
          </w:tcPr>
          <w:p w:rsidR="00036C64" w:rsidRDefault="00D049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Seconds 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D049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430" w:type="dxa"/>
          </w:tcPr>
          <w:p w:rsidR="00036C64" w:rsidRDefault="00D049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 not take long to display home screen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D04928">
        <w:tc>
          <w:tcPr>
            <w:tcW w:w="378" w:type="dxa"/>
          </w:tcPr>
          <w:p w:rsidR="00D04928" w:rsidRDefault="00D049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D04928" w:rsidRDefault="00D04928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350" w:type="dxa"/>
          </w:tcPr>
          <w:p w:rsidR="00D04928" w:rsidRDefault="00D04928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D04928" w:rsidRDefault="00D04928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2K</w:t>
            </w:r>
          </w:p>
        </w:tc>
        <w:tc>
          <w:tcPr>
            <w:tcW w:w="1080" w:type="dxa"/>
          </w:tcPr>
          <w:p w:rsidR="00D04928" w:rsidRDefault="00D04928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D04928" w:rsidRDefault="00D04928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6K</w:t>
            </w:r>
          </w:p>
        </w:tc>
        <w:tc>
          <w:tcPr>
            <w:tcW w:w="2790" w:type="dxa"/>
          </w:tcPr>
          <w:p w:rsidR="00D04928" w:rsidRDefault="00D04928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Avatar information</w:t>
            </w:r>
          </w:p>
        </w:tc>
      </w:tr>
      <w:tr w:rsidR="00D04928">
        <w:tc>
          <w:tcPr>
            <w:tcW w:w="378" w:type="dxa"/>
          </w:tcPr>
          <w:p w:rsidR="00D04928" w:rsidRDefault="00D04928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D04928" w:rsidRDefault="00D04928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04928" w:rsidRDefault="00D04928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04928" w:rsidRDefault="00D04928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04928" w:rsidRDefault="00D04928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04928" w:rsidRDefault="00D04928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D04928" w:rsidRDefault="00D04928">
            <w:pPr>
              <w:rPr>
                <w:rFonts w:ascii="Tahoma" w:hAnsi="Tahoma"/>
                <w:sz w:val="16"/>
              </w:rPr>
            </w:pPr>
          </w:p>
        </w:tc>
      </w:tr>
      <w:tr w:rsidR="00D04928">
        <w:tc>
          <w:tcPr>
            <w:tcW w:w="378" w:type="dxa"/>
          </w:tcPr>
          <w:p w:rsidR="00D04928" w:rsidRDefault="00D04928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D04928" w:rsidRDefault="00D04928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04928" w:rsidRDefault="00D04928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04928" w:rsidRDefault="00D04928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04928" w:rsidRDefault="00D04928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04928" w:rsidRDefault="00D04928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D04928" w:rsidRDefault="00D04928">
            <w:pPr>
              <w:rPr>
                <w:rFonts w:ascii="Tahoma" w:hAnsi="Tahoma"/>
                <w:sz w:val="16"/>
              </w:rPr>
            </w:pPr>
          </w:p>
        </w:tc>
      </w:tr>
      <w:tr w:rsidR="00D04928">
        <w:tc>
          <w:tcPr>
            <w:tcW w:w="378" w:type="dxa"/>
          </w:tcPr>
          <w:p w:rsidR="00D04928" w:rsidRDefault="00D04928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D04928" w:rsidRDefault="00D04928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04928" w:rsidRDefault="00D04928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04928" w:rsidRDefault="00D04928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04928" w:rsidRDefault="00D04928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04928" w:rsidRDefault="00D04928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D04928" w:rsidRDefault="00D04928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503CF">
              <w:rPr>
                <w:rFonts w:ascii="Tahoma" w:hAnsi="Tahoma"/>
                <w:sz w:val="16"/>
              </w:rPr>
            </w:r>
            <w:r w:rsidR="003503C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503CF">
              <w:rPr>
                <w:rFonts w:ascii="Tahoma" w:hAnsi="Tahoma"/>
                <w:sz w:val="16"/>
              </w:rPr>
            </w:r>
            <w:r w:rsidR="003503C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10409"/>
    <w:multiLevelType w:val="hybridMultilevel"/>
    <w:tmpl w:val="0DB0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A0D"/>
    <w:rsid w:val="00036C64"/>
    <w:rsid w:val="00042374"/>
    <w:rsid w:val="0007625E"/>
    <w:rsid w:val="000F2B87"/>
    <w:rsid w:val="00102F1F"/>
    <w:rsid w:val="00147469"/>
    <w:rsid w:val="001C1AF5"/>
    <w:rsid w:val="00227354"/>
    <w:rsid w:val="00280721"/>
    <w:rsid w:val="002E1BD0"/>
    <w:rsid w:val="003503CF"/>
    <w:rsid w:val="003E387A"/>
    <w:rsid w:val="00577698"/>
    <w:rsid w:val="005848A9"/>
    <w:rsid w:val="00644778"/>
    <w:rsid w:val="0064549D"/>
    <w:rsid w:val="006475D3"/>
    <w:rsid w:val="00654F7C"/>
    <w:rsid w:val="006D18EE"/>
    <w:rsid w:val="006E1E63"/>
    <w:rsid w:val="00701C6D"/>
    <w:rsid w:val="00730969"/>
    <w:rsid w:val="0079460F"/>
    <w:rsid w:val="007E3B6F"/>
    <w:rsid w:val="008F337A"/>
    <w:rsid w:val="009B3DE6"/>
    <w:rsid w:val="00A31D15"/>
    <w:rsid w:val="00A33AAA"/>
    <w:rsid w:val="00A532FD"/>
    <w:rsid w:val="00A66B05"/>
    <w:rsid w:val="00A9528A"/>
    <w:rsid w:val="00B10C16"/>
    <w:rsid w:val="00B257A6"/>
    <w:rsid w:val="00B35594"/>
    <w:rsid w:val="00B5559F"/>
    <w:rsid w:val="00BC7D8C"/>
    <w:rsid w:val="00BD099B"/>
    <w:rsid w:val="00BF3F9C"/>
    <w:rsid w:val="00CD70E0"/>
    <w:rsid w:val="00D04928"/>
    <w:rsid w:val="00D86644"/>
    <w:rsid w:val="00DB2F79"/>
    <w:rsid w:val="00F46F25"/>
    <w:rsid w:val="00F62369"/>
    <w:rsid w:val="00F87A99"/>
    <w:rsid w:val="00FB7FC2"/>
    <w:rsid w:val="00FE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3BE04A-F2FC-492E-AEA9-FB4636EB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B05"/>
    <w:pPr>
      <w:spacing w:after="160" w:line="259" w:lineRule="auto"/>
      <w:ind w:left="720"/>
      <w:contextualSpacing/>
    </w:pPr>
    <w:rPr>
      <w:rFonts w:eastAsia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11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Dylan Schultz</cp:lastModifiedBy>
  <cp:revision>13</cp:revision>
  <cp:lastPrinted>2012-09-26T15:17:00Z</cp:lastPrinted>
  <dcterms:created xsi:type="dcterms:W3CDTF">2014-10-27T02:14:00Z</dcterms:created>
  <dcterms:modified xsi:type="dcterms:W3CDTF">2014-10-30T00:46:00Z</dcterms:modified>
</cp:coreProperties>
</file>