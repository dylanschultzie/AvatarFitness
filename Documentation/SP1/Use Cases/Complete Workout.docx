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306849">
              <w:rPr>
                <w:rFonts w:ascii="Tahoma" w:hAnsi="Tahoma"/>
                <w:sz w:val="16"/>
              </w:rPr>
              <w:t>WORKOUT 002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306849">
              <w:rPr>
                <w:rFonts w:ascii="Tahoma" w:hAnsi="Tahoma"/>
                <w:sz w:val="16"/>
              </w:rPr>
              <w:t>Data Recording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306849">
              <w:rPr>
                <w:rFonts w:ascii="Tahoma" w:hAnsi="Tahoma"/>
                <w:sz w:val="16"/>
              </w:rPr>
              <w:t>User wants to finish working out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42A7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3b</w:t>
            </w:r>
          </w:p>
        </w:tc>
        <w:tc>
          <w:tcPr>
            <w:tcW w:w="7740" w:type="dxa"/>
          </w:tcPr>
          <w:p w:rsidR="00036C64" w:rsidRDefault="00542A7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timeframes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A18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FA18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intensity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A18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036C64" w:rsidRDefault="00FA18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users to earn points through workout intensity</w:t>
            </w:r>
          </w:p>
        </w:tc>
      </w:tr>
      <w:tr w:rsidR="00800B15">
        <w:trPr>
          <w:trHeight w:val="260"/>
        </w:trPr>
        <w:tc>
          <w:tcPr>
            <w:tcW w:w="1008" w:type="dxa"/>
          </w:tcPr>
          <w:p w:rsidR="00800B15" w:rsidRDefault="00800B15" w:rsidP="00800B1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800B15" w:rsidRPr="001703AB" w:rsidRDefault="00800B15" w:rsidP="00800B15">
            <w:pPr>
              <w:rPr>
                <w:sz w:val="22"/>
              </w:rPr>
            </w:pPr>
            <w:r>
              <w:t>The system shall have a database</w:t>
            </w:r>
            <w:r>
              <w:t>.</w:t>
            </w:r>
            <w:bookmarkStart w:id="0" w:name="_GoBack"/>
            <w:bookmarkEnd w:id="0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64F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864F5E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864F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revision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64F5E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864F5E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64F5E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0C6039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 must first have been started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7173B" w:rsidP="00036A0D">
            <w:pPr>
              <w:rPr>
                <w:sz w:val="16"/>
              </w:rPr>
            </w:pPr>
            <w:r>
              <w:rPr>
                <w:sz w:val="16"/>
              </w:rPr>
              <w:t>User selects “End Workout”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7173B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“End Workout”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9717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stops keeping track of time and logs 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9717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polls user for workout intensity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9717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workout intensity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97173B" w:rsidRDefault="009717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logs workout intensity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2E1565">
        <w:tc>
          <w:tcPr>
            <w:tcW w:w="1098" w:type="dxa"/>
          </w:tcPr>
          <w:p w:rsidR="002E1565" w:rsidRDefault="002E156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E1565" w:rsidRDefault="002E156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calculates and  records point reward</w:t>
            </w:r>
          </w:p>
        </w:tc>
        <w:tc>
          <w:tcPr>
            <w:tcW w:w="1980" w:type="dxa"/>
          </w:tcPr>
          <w:p w:rsidR="002E1565" w:rsidRDefault="002E156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E1565" w:rsidRDefault="002E1565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2E156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5848A9" w:rsidRDefault="009717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pushes </w:t>
            </w:r>
            <w:r w:rsidR="000B59B6">
              <w:rPr>
                <w:rFonts w:ascii="Tahoma" w:hAnsi="Tahoma"/>
                <w:sz w:val="16"/>
              </w:rPr>
              <w:t>workout data to database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2E156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0B59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517C2B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doesn’t select intensity</w:t>
            </w:r>
          </w:p>
        </w:tc>
        <w:tc>
          <w:tcPr>
            <w:tcW w:w="5040" w:type="dxa"/>
          </w:tcPr>
          <w:p w:rsidR="00036C64" w:rsidRDefault="00517C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pushes notification confirming user doesn’t wish to enter intensity. Default intensity is 5.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C2453">
            <w:pPr>
              <w:rPr>
                <w:sz w:val="16"/>
              </w:rPr>
            </w:pPr>
            <w:r>
              <w:rPr>
                <w:sz w:val="16"/>
              </w:rPr>
              <w:t>Database is updated with new workout data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0C2453">
            <w:pPr>
              <w:rPr>
                <w:sz w:val="16"/>
              </w:rPr>
            </w:pPr>
            <w:r>
              <w:rPr>
                <w:sz w:val="16"/>
              </w:rPr>
              <w:t>System stops keeping track of workout duration</w:t>
            </w:r>
          </w:p>
        </w:tc>
      </w:tr>
      <w:tr w:rsidR="000C2453">
        <w:tc>
          <w:tcPr>
            <w:tcW w:w="648" w:type="dxa"/>
          </w:tcPr>
          <w:p w:rsidR="000C2453" w:rsidRDefault="000C245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0C2453" w:rsidRDefault="000C2453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1953B3">
        <w:tc>
          <w:tcPr>
            <w:tcW w:w="1548" w:type="dxa"/>
          </w:tcPr>
          <w:p w:rsidR="001953B3" w:rsidRDefault="001953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</w:t>
            </w:r>
          </w:p>
        </w:tc>
        <w:tc>
          <w:tcPr>
            <w:tcW w:w="4950" w:type="dxa"/>
          </w:tcPr>
          <w:p w:rsidR="001953B3" w:rsidRDefault="001953B3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a workout</w:t>
            </w:r>
          </w:p>
        </w:tc>
        <w:tc>
          <w:tcPr>
            <w:tcW w:w="2250" w:type="dxa"/>
          </w:tcPr>
          <w:p w:rsidR="001953B3" w:rsidRDefault="001953B3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Description, time length, intensity</w:t>
            </w:r>
          </w:p>
        </w:tc>
      </w:tr>
      <w:tr w:rsidR="001953B3">
        <w:tc>
          <w:tcPr>
            <w:tcW w:w="1548" w:type="dxa"/>
          </w:tcPr>
          <w:p w:rsidR="001953B3" w:rsidRDefault="007668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1953B3" w:rsidRDefault="007668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1953B3" w:rsidRDefault="007668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ED67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2A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32A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begin workout, therefore can’t finish one</w:t>
            </w:r>
          </w:p>
        </w:tc>
        <w:tc>
          <w:tcPr>
            <w:tcW w:w="990" w:type="dxa"/>
          </w:tcPr>
          <w:p w:rsidR="00036C64" w:rsidRDefault="00ED67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</w:t>
            </w:r>
            <w:r w:rsidR="00D32A8C">
              <w:rPr>
                <w:rFonts w:ascii="Tahoma" w:hAnsi="Tahoma"/>
                <w:sz w:val="16"/>
              </w:rPr>
              <w:t>8/14</w:t>
            </w:r>
          </w:p>
        </w:tc>
        <w:tc>
          <w:tcPr>
            <w:tcW w:w="1440" w:type="dxa"/>
          </w:tcPr>
          <w:p w:rsidR="00036C64" w:rsidRDefault="00D32A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A36FB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D956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Perhaps add a general database check with conclusion of workout?</w:t>
            </w:r>
          </w:p>
        </w:tc>
        <w:tc>
          <w:tcPr>
            <w:tcW w:w="810" w:type="dxa"/>
          </w:tcPr>
          <w:p w:rsidR="00036C64" w:rsidRDefault="00D956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00B15">
              <w:rPr>
                <w:rFonts w:ascii="Tahoma" w:hAnsi="Tahoma"/>
                <w:b/>
                <w:sz w:val="16"/>
              </w:rPr>
            </w:r>
            <w:r w:rsidR="00800B1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800B15">
              <w:rPr>
                <w:rFonts w:ascii="Tahoma" w:hAnsi="Tahoma"/>
                <w:sz w:val="16"/>
              </w:rPr>
            </w:r>
            <w:r w:rsidR="00800B15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00B15">
              <w:rPr>
                <w:rFonts w:ascii="Tahoma" w:hAnsi="Tahoma"/>
                <w:sz w:val="16"/>
              </w:rPr>
            </w:r>
            <w:r w:rsidR="00800B1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00B15">
              <w:rPr>
                <w:rFonts w:ascii="Tahoma" w:hAnsi="Tahoma"/>
                <w:sz w:val="16"/>
              </w:rPr>
            </w:r>
            <w:r w:rsidR="00800B1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6E711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6E711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036C64" w:rsidRDefault="006E711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6E711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6E711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Without the user knowing what’s happing in the background, application should continue working. 1 second acceptable “lag” time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F4A31">
        <w:tc>
          <w:tcPr>
            <w:tcW w:w="378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5F4A31" w:rsidRDefault="00907A60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5F4A31" w:rsidRDefault="005F4A31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5F4A31" w:rsidRDefault="005F4A31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5F4A31" w:rsidRDefault="005F4A31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5F4A31" w:rsidRDefault="005F4A31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5F4A31" w:rsidRDefault="005F4A31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 information</w:t>
            </w:r>
          </w:p>
        </w:tc>
      </w:tr>
      <w:tr w:rsidR="005F4A31">
        <w:tc>
          <w:tcPr>
            <w:tcW w:w="378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5F4A31" w:rsidRDefault="005F4A3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00B15">
              <w:rPr>
                <w:rFonts w:ascii="Tahoma" w:hAnsi="Tahoma"/>
                <w:sz w:val="16"/>
              </w:rPr>
            </w:r>
            <w:r w:rsidR="00800B1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00B15">
              <w:rPr>
                <w:rFonts w:ascii="Tahoma" w:hAnsi="Tahoma"/>
                <w:sz w:val="16"/>
              </w:rPr>
            </w:r>
            <w:r w:rsidR="00800B1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7625E"/>
    <w:rsid w:val="000B59B6"/>
    <w:rsid w:val="000C2453"/>
    <w:rsid w:val="000C6039"/>
    <w:rsid w:val="000F2B87"/>
    <w:rsid w:val="00102F1F"/>
    <w:rsid w:val="00147469"/>
    <w:rsid w:val="001953B3"/>
    <w:rsid w:val="001C1AF5"/>
    <w:rsid w:val="00227354"/>
    <w:rsid w:val="00280721"/>
    <w:rsid w:val="002E1565"/>
    <w:rsid w:val="002E1BD0"/>
    <w:rsid w:val="00306849"/>
    <w:rsid w:val="00517C2B"/>
    <w:rsid w:val="00542A74"/>
    <w:rsid w:val="005848A9"/>
    <w:rsid w:val="005F4A31"/>
    <w:rsid w:val="00644778"/>
    <w:rsid w:val="0064549D"/>
    <w:rsid w:val="006475D3"/>
    <w:rsid w:val="006D18EE"/>
    <w:rsid w:val="006E1E63"/>
    <w:rsid w:val="006E7118"/>
    <w:rsid w:val="00701C6D"/>
    <w:rsid w:val="00730969"/>
    <w:rsid w:val="0076680C"/>
    <w:rsid w:val="0079460F"/>
    <w:rsid w:val="00800B15"/>
    <w:rsid w:val="00864F5E"/>
    <w:rsid w:val="008F337A"/>
    <w:rsid w:val="00907A60"/>
    <w:rsid w:val="0097173B"/>
    <w:rsid w:val="009B3DE6"/>
    <w:rsid w:val="00A31D15"/>
    <w:rsid w:val="00A33AAA"/>
    <w:rsid w:val="00A36FB7"/>
    <w:rsid w:val="00A9528A"/>
    <w:rsid w:val="00B257A6"/>
    <w:rsid w:val="00B35594"/>
    <w:rsid w:val="00B5559F"/>
    <w:rsid w:val="00BC7D8C"/>
    <w:rsid w:val="00BD099B"/>
    <w:rsid w:val="00BF3F9C"/>
    <w:rsid w:val="00CD70E0"/>
    <w:rsid w:val="00D32A8C"/>
    <w:rsid w:val="00D86644"/>
    <w:rsid w:val="00D956B9"/>
    <w:rsid w:val="00DB2F79"/>
    <w:rsid w:val="00ED67E2"/>
    <w:rsid w:val="00F46F25"/>
    <w:rsid w:val="00F62369"/>
    <w:rsid w:val="00F87A99"/>
    <w:rsid w:val="00FA1898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D9E5C5-7B90-497C-8FCF-857394BC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21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22</cp:revision>
  <cp:lastPrinted>2012-09-26T15:17:00Z</cp:lastPrinted>
  <dcterms:created xsi:type="dcterms:W3CDTF">2014-10-27T02:14:00Z</dcterms:created>
  <dcterms:modified xsi:type="dcterms:W3CDTF">2014-10-30T00:48:00Z</dcterms:modified>
</cp:coreProperties>
</file>