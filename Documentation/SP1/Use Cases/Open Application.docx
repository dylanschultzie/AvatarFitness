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 w:rsidR="00B31F94">
              <w:rPr>
                <w:rFonts w:ascii="Tahoma" w:hAnsi="Tahoma"/>
                <w:sz w:val="16"/>
              </w:rPr>
              <w:t>Number :  APP 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31F94">
              <w:rPr>
                <w:rFonts w:ascii="Tahoma" w:hAnsi="Tahoma"/>
                <w:sz w:val="16"/>
              </w:rPr>
              <w:t>Application handling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31F94">
              <w:rPr>
                <w:rFonts w:ascii="Tahoma" w:hAnsi="Tahoma"/>
                <w:sz w:val="16"/>
              </w:rPr>
              <w:t>Opening the application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use the application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B31F94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036C64" w:rsidRDefault="00B31F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A72CEC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A72CEC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A72CEC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72CEC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 not be started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72CEC" w:rsidP="00036A0D">
            <w:pPr>
              <w:rPr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7135E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713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login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5848A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313BD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313BD">
            <w:pPr>
              <w:rPr>
                <w:sz w:val="16"/>
              </w:rPr>
            </w:pPr>
            <w:r>
              <w:rPr>
                <w:sz w:val="16"/>
              </w:rPr>
              <w:t>Application is opened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1313BD">
            <w:pPr>
              <w:rPr>
                <w:sz w:val="16"/>
              </w:rPr>
            </w:pPr>
            <w:r>
              <w:rPr>
                <w:sz w:val="16"/>
              </w:rPr>
              <w:t>Login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8A4573">
        <w:tc>
          <w:tcPr>
            <w:tcW w:w="163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 w:rsidTr="008A4573">
        <w:tc>
          <w:tcPr>
            <w:tcW w:w="1638" w:type="dxa"/>
          </w:tcPr>
          <w:p w:rsidR="00644778" w:rsidRDefault="008A45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644778" w:rsidRDefault="008A45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  <w:tr w:rsidR="00644778" w:rsidTr="008A4573">
        <w:tc>
          <w:tcPr>
            <w:tcW w:w="163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86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9A05D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036C64" w:rsidRDefault="00CC09C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51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510D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</w:t>
            </w:r>
            <w:r w:rsidR="00051369">
              <w:rPr>
                <w:rFonts w:ascii="Tahoma" w:hAnsi="Tahoma"/>
                <w:sz w:val="16"/>
              </w:rPr>
              <w:t xml:space="preserve"> icon will look like</w:t>
            </w:r>
          </w:p>
        </w:tc>
        <w:tc>
          <w:tcPr>
            <w:tcW w:w="810" w:type="dxa"/>
          </w:tcPr>
          <w:p w:rsidR="00036C64" w:rsidRDefault="00051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b/>
                <w:sz w:val="16"/>
              </w:rPr>
            </w:r>
            <w:r w:rsidR="00DE3E9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sz w:val="16"/>
              </w:rPr>
            </w:r>
            <w:r w:rsidR="00DE3E92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sz w:val="16"/>
              </w:rPr>
            </w:r>
            <w:r w:rsidR="00DE3E9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sz w:val="16"/>
              </w:rPr>
            </w:r>
            <w:r w:rsidR="00DE3E9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99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boot up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4" w:name="_GoBack"/>
            <w:bookmarkEnd w:id="4"/>
          </w:p>
        </w:tc>
        <w:tc>
          <w:tcPr>
            <w:tcW w:w="990" w:type="dxa"/>
          </w:tcPr>
          <w:p w:rsidR="00036C64" w:rsidRDefault="00DE3E9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sz w:val="16"/>
              </w:rPr>
            </w:r>
            <w:r w:rsidR="00DE3E9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E3E92">
              <w:rPr>
                <w:rFonts w:ascii="Tahoma" w:hAnsi="Tahoma"/>
                <w:sz w:val="16"/>
              </w:rPr>
            </w:r>
            <w:r w:rsidR="00DE3E9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51369"/>
    <w:rsid w:val="0007625E"/>
    <w:rsid w:val="000F2B87"/>
    <w:rsid w:val="00102F1F"/>
    <w:rsid w:val="001313BD"/>
    <w:rsid w:val="00147469"/>
    <w:rsid w:val="0017135E"/>
    <w:rsid w:val="001C1AF5"/>
    <w:rsid w:val="00227354"/>
    <w:rsid w:val="00280721"/>
    <w:rsid w:val="002E1BD0"/>
    <w:rsid w:val="00510DF3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8A4573"/>
    <w:rsid w:val="008F337A"/>
    <w:rsid w:val="009A05D8"/>
    <w:rsid w:val="009B3DE6"/>
    <w:rsid w:val="00A31D15"/>
    <w:rsid w:val="00A33AAA"/>
    <w:rsid w:val="00A72CEC"/>
    <w:rsid w:val="00A9528A"/>
    <w:rsid w:val="00B257A6"/>
    <w:rsid w:val="00B31F94"/>
    <w:rsid w:val="00B35594"/>
    <w:rsid w:val="00B5559F"/>
    <w:rsid w:val="00BC7D8C"/>
    <w:rsid w:val="00BD099B"/>
    <w:rsid w:val="00BF3F9C"/>
    <w:rsid w:val="00CC09C6"/>
    <w:rsid w:val="00CD70E0"/>
    <w:rsid w:val="00D86644"/>
    <w:rsid w:val="00DB2F79"/>
    <w:rsid w:val="00DE3E92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8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Schultz, Dylan L</cp:lastModifiedBy>
  <cp:revision>14</cp:revision>
  <cp:lastPrinted>2012-09-26T15:17:00Z</cp:lastPrinted>
  <dcterms:created xsi:type="dcterms:W3CDTF">2014-10-27T02:14:00Z</dcterms:created>
  <dcterms:modified xsi:type="dcterms:W3CDTF">2014-10-29T17:51:00Z</dcterms:modified>
</cp:coreProperties>
</file>